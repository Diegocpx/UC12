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8282"/>
        <w:gridCol w:w="714"/>
        <w:gridCol w:w="714"/>
      </w:tblGrid>
      <w:tr w:rsidR="00E303EF" w:rsidRPr="00FA4558" w14:paraId="5B94E45F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3E85E8" w14:textId="77777777" w:rsidR="00E303EF" w:rsidRDefault="00FA4558">
            <w:pPr>
              <w:pStyle w:val="bp"/>
              <w:rPr>
                <w:b/>
              </w:rPr>
            </w:pPr>
            <w:r>
              <w:rPr>
                <w:b/>
              </w:rPr>
              <w:t>Caso de Teste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A3F257" w14:textId="0C522DC2" w:rsidR="00E303EF" w:rsidRPr="00250630" w:rsidRDefault="00FC6A6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  <w:lang w:val="pt-BR"/>
              </w:rPr>
            </w:pPr>
            <w:r w:rsidRPr="00250630">
              <w:rPr>
                <w:color w:val="000000" w:themeColor="text1"/>
                <w:sz w:val="24"/>
                <w:szCs w:val="24"/>
                <w:lang w:val="pt-BR"/>
              </w:rPr>
              <w:t>Teste da calculadora de IMC</w:t>
            </w:r>
          </w:p>
        </w:tc>
      </w:tr>
      <w:tr w:rsidR="00E303EF" w:rsidRPr="00FA4558" w14:paraId="6D0A96C3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09F895" w14:textId="77777777" w:rsidR="00E303EF" w:rsidRDefault="00FA4558" w:rsidP="00D24817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 do Teste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9277CB" w14:textId="735FF617" w:rsidR="00E303EF" w:rsidRPr="00250630" w:rsidRDefault="00FC6A63" w:rsidP="00D24817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  <w:lang w:val="pt-BR"/>
              </w:rPr>
            </w:pPr>
            <w:r w:rsidRPr="00250630">
              <w:rPr>
                <w:color w:val="000000" w:themeColor="text1"/>
                <w:sz w:val="24"/>
                <w:szCs w:val="24"/>
                <w:lang w:val="pt-BR"/>
              </w:rPr>
              <w:t>Realização do teste de resultados da calculadora de IMC</w:t>
            </w:r>
          </w:p>
        </w:tc>
      </w:tr>
      <w:tr w:rsidR="00E303EF" w14:paraId="34211694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5C61E6" w14:textId="65327754" w:rsidR="00E303EF" w:rsidRDefault="00FC6A63">
            <w:pPr>
              <w:pStyle w:val="bp"/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Equipe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0E495B" w14:textId="261894C2" w:rsidR="00E303EF" w:rsidRPr="00250630" w:rsidRDefault="00FC6A63">
            <w:pPr>
              <w:pStyle w:val="bp"/>
              <w:rPr>
                <w:b/>
                <w:bCs/>
                <w:color w:val="000000" w:themeColor="text1"/>
                <w:sz w:val="24"/>
              </w:rPr>
            </w:pPr>
            <w:r w:rsidRPr="00250630">
              <w:rPr>
                <w:b/>
                <w:bCs/>
                <w:color w:val="000000" w:themeColor="text1"/>
                <w:sz w:val="24"/>
              </w:rPr>
              <w:t xml:space="preserve">Diego da Cruz </w:t>
            </w:r>
            <w:proofErr w:type="spellStart"/>
            <w:r w:rsidRPr="00250630">
              <w:rPr>
                <w:b/>
                <w:bCs/>
                <w:color w:val="000000" w:themeColor="text1"/>
                <w:sz w:val="24"/>
              </w:rPr>
              <w:t>Paixão</w:t>
            </w:r>
            <w:proofErr w:type="spellEnd"/>
          </w:p>
        </w:tc>
      </w:tr>
      <w:tr w:rsidR="00536681" w14:paraId="796CD718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46C029B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r w:rsidR="00911DCE">
              <w:rPr>
                <w:b/>
              </w:rPr>
              <w:t>ados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 w:rsidR="00911DCE">
              <w:rPr>
                <w:b/>
              </w:rPr>
              <w:t>Passou</w:t>
            </w:r>
            <w:proofErr w:type="spellEnd"/>
            <w:r w:rsidR="00911DCE">
              <w:rPr>
                <w:b/>
              </w:rPr>
              <w:t>/</w:t>
            </w:r>
            <w:proofErr w:type="spellStart"/>
            <w:r w:rsidR="00911DCE">
              <w:rPr>
                <w:b/>
              </w:rPr>
              <w:t>Falhou</w:t>
            </w:r>
            <w:proofErr w:type="spellEnd"/>
            <w:r w:rsidR="00911DCE">
              <w:rPr>
                <w:b/>
              </w:rPr>
              <w:t>//</w:t>
            </w:r>
            <w:proofErr w:type="spellStart"/>
            <w:r w:rsidR="00911DCE">
              <w:rPr>
                <w:b/>
              </w:rPr>
              <w:t>Incompleto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ACE227" w14:textId="7A1F35B6" w:rsidR="00536681" w:rsidRDefault="00250630">
            <w:pPr>
              <w:pStyle w:val="bp"/>
              <w:rPr>
                <w:b/>
                <w:bCs/>
                <w:color w:val="FF0000"/>
                <w:sz w:val="24"/>
              </w:rPr>
            </w:pPr>
            <w:proofErr w:type="spellStart"/>
            <w:r>
              <w:rPr>
                <w:b/>
                <w:bCs/>
                <w:color w:val="FF0000"/>
                <w:sz w:val="24"/>
              </w:rPr>
              <w:t>Falhou</w:t>
            </w:r>
            <w:proofErr w:type="spellEnd"/>
            <w:r>
              <w:rPr>
                <w:b/>
                <w:bCs/>
                <w:color w:val="FF0000"/>
                <w:sz w:val="24"/>
              </w:rPr>
              <w:t xml:space="preserve"> (</w:t>
            </w:r>
            <w:proofErr w:type="spellStart"/>
            <w:r>
              <w:rPr>
                <w:b/>
                <w:bCs/>
                <w:color w:val="FF0000"/>
                <w:sz w:val="24"/>
              </w:rPr>
              <w:t>resultado</w:t>
            </w:r>
            <w:proofErr w:type="spellEnd"/>
            <w:r>
              <w:rPr>
                <w:b/>
                <w:bCs/>
                <w:color w:val="FF0000"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incorreto</w:t>
            </w:r>
            <w:proofErr w:type="spellEnd"/>
            <w:r>
              <w:rPr>
                <w:b/>
                <w:bCs/>
                <w:color w:val="FF0000"/>
                <w:sz w:val="24"/>
              </w:rPr>
              <w:t>)</w:t>
            </w:r>
          </w:p>
        </w:tc>
      </w:tr>
      <w:tr w:rsidR="00250630" w14:paraId="55D1995C" w14:textId="77777777" w:rsidTr="004A3C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F84A755" w14:textId="77777777" w:rsidR="00250630" w:rsidRDefault="00250630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1119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8BC6F69" w14:textId="20B26187" w:rsidR="00250630" w:rsidRDefault="00250630" w:rsidP="00D7384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PASSO DO TESTE</w:t>
            </w:r>
          </w:p>
        </w:tc>
        <w:tc>
          <w:tcPr>
            <w:tcW w:w="714" w:type="dxa"/>
            <w:shd w:val="clear" w:color="auto" w:fill="C0C0C0"/>
          </w:tcPr>
          <w:p w14:paraId="000AE731" w14:textId="77777777" w:rsidR="00250630" w:rsidRDefault="0025063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  <w:r>
              <w:rPr>
                <w:rStyle w:val="Refdenotaderodap"/>
                <w:rFonts w:ascii="Times New Roman" w:hAnsi="Times New Roman"/>
                <w:sz w:val="22"/>
              </w:rPr>
              <w:footnoteReference w:id="1"/>
            </w:r>
          </w:p>
        </w:tc>
        <w:tc>
          <w:tcPr>
            <w:tcW w:w="714" w:type="dxa"/>
            <w:shd w:val="clear" w:color="auto" w:fill="C0C0C0"/>
          </w:tcPr>
          <w:p w14:paraId="3D53E053" w14:textId="77777777" w:rsidR="00250630" w:rsidRDefault="0025063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  <w:r>
              <w:rPr>
                <w:rStyle w:val="Refdenotaderodap"/>
                <w:rFonts w:ascii="Times New Roman" w:hAnsi="Times New Roman"/>
                <w:sz w:val="22"/>
              </w:rPr>
              <w:footnoteReference w:id="2"/>
            </w:r>
          </w:p>
        </w:tc>
      </w:tr>
      <w:tr w:rsidR="00250630" w14:paraId="5D15F0BB" w14:textId="77777777" w:rsidTr="0025063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4F5314A" w14:textId="77777777" w:rsidR="00250630" w:rsidRDefault="00250630" w:rsidP="00B71A35">
            <w:pPr>
              <w:pStyle w:val="proc"/>
              <w:rPr>
                <w:sz w:val="24"/>
              </w:rPr>
            </w:pPr>
          </w:p>
        </w:tc>
        <w:tc>
          <w:tcPr>
            <w:tcW w:w="1119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E4FB8A5" w14:textId="5FF32AC7" w:rsidR="00250630" w:rsidRDefault="00250630" w:rsidP="0093488F">
            <w:pPr>
              <w:pStyle w:val="bp"/>
              <w:rPr>
                <w:sz w:val="24"/>
              </w:rPr>
            </w:pPr>
            <w:proofErr w:type="spellStart"/>
            <w:r>
              <w:rPr>
                <w:sz w:val="24"/>
              </w:rPr>
              <w:t>Primeiro</w:t>
            </w:r>
            <w:proofErr w:type="spellEnd"/>
            <w:r>
              <w:rPr>
                <w:sz w:val="24"/>
              </w:rPr>
              <w:t xml:space="preserve"> teste</w:t>
            </w:r>
          </w:p>
        </w:tc>
        <w:tc>
          <w:tcPr>
            <w:tcW w:w="714" w:type="dxa"/>
            <w:shd w:val="clear" w:color="auto" w:fill="70AD47" w:themeFill="accent6"/>
          </w:tcPr>
          <w:p w14:paraId="336B8A0D" w14:textId="305A7A58" w:rsidR="00250630" w:rsidRDefault="0025063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3F9BF515" w14:textId="77777777" w:rsidR="00250630" w:rsidRDefault="00250630">
            <w:pPr>
              <w:pStyle w:val="RowHeadings"/>
              <w:spacing w:before="80" w:after="80"/>
            </w:pPr>
          </w:p>
        </w:tc>
      </w:tr>
      <w:tr w:rsidR="00250630" w14:paraId="0AACF388" w14:textId="77777777" w:rsidTr="0025063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DC1286D" w14:textId="77777777" w:rsidR="00250630" w:rsidRDefault="00250630" w:rsidP="00B71A35">
            <w:pPr>
              <w:pStyle w:val="proc"/>
              <w:rPr>
                <w:sz w:val="24"/>
              </w:rPr>
            </w:pPr>
          </w:p>
        </w:tc>
        <w:tc>
          <w:tcPr>
            <w:tcW w:w="11192" w:type="dxa"/>
            <w:gridSpan w:val="3"/>
            <w:tcBorders>
              <w:left w:val="single" w:sz="4" w:space="0" w:color="auto"/>
            </w:tcBorders>
          </w:tcPr>
          <w:p w14:paraId="2647335D" w14:textId="40864E75" w:rsidR="00250630" w:rsidRDefault="0025063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Segundo teste</w:t>
            </w:r>
          </w:p>
        </w:tc>
        <w:tc>
          <w:tcPr>
            <w:tcW w:w="714" w:type="dxa"/>
            <w:shd w:val="clear" w:color="auto" w:fill="70AD47" w:themeFill="accent6"/>
          </w:tcPr>
          <w:p w14:paraId="148A4D2E" w14:textId="1A144632" w:rsidR="00250630" w:rsidRDefault="0025063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8BFA1C0" w14:textId="77777777" w:rsidR="00250630" w:rsidRDefault="00250630">
            <w:pPr>
              <w:pStyle w:val="RowHeadings"/>
              <w:spacing w:before="80" w:after="80"/>
            </w:pPr>
          </w:p>
        </w:tc>
      </w:tr>
      <w:tr w:rsidR="00250630" w14:paraId="13FD2E5A" w14:textId="77777777" w:rsidTr="0025063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8076566" w14:textId="77777777" w:rsidR="00250630" w:rsidRDefault="00250630" w:rsidP="00B71A35">
            <w:pPr>
              <w:pStyle w:val="proc"/>
              <w:rPr>
                <w:sz w:val="24"/>
              </w:rPr>
            </w:pPr>
          </w:p>
        </w:tc>
        <w:tc>
          <w:tcPr>
            <w:tcW w:w="11192" w:type="dxa"/>
            <w:gridSpan w:val="3"/>
            <w:tcBorders>
              <w:left w:val="single" w:sz="4" w:space="0" w:color="auto"/>
            </w:tcBorders>
          </w:tcPr>
          <w:p w14:paraId="5EFE136F" w14:textId="10AEC1DC" w:rsidR="00250630" w:rsidRDefault="00250630" w:rsidP="0093488F">
            <w:pPr>
              <w:pStyle w:val="bp"/>
              <w:rPr>
                <w:sz w:val="24"/>
              </w:rPr>
            </w:pPr>
            <w:proofErr w:type="spellStart"/>
            <w:r>
              <w:rPr>
                <w:sz w:val="24"/>
              </w:rPr>
              <w:t>Terceito</w:t>
            </w:r>
            <w:proofErr w:type="spellEnd"/>
            <w:r>
              <w:rPr>
                <w:sz w:val="24"/>
              </w:rPr>
              <w:t xml:space="preserve"> teste</w:t>
            </w:r>
          </w:p>
        </w:tc>
        <w:tc>
          <w:tcPr>
            <w:tcW w:w="714" w:type="dxa"/>
            <w:shd w:val="clear" w:color="auto" w:fill="70AD47" w:themeFill="accent6"/>
          </w:tcPr>
          <w:p w14:paraId="543C60C4" w14:textId="16D59B2F" w:rsidR="00250630" w:rsidRDefault="0025063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2B591812" w14:textId="77777777" w:rsidR="00250630" w:rsidRDefault="00250630" w:rsidP="00E965BA">
            <w:pPr>
              <w:pStyle w:val="RowHeadings"/>
              <w:spacing w:before="80" w:after="80"/>
            </w:pPr>
          </w:p>
        </w:tc>
      </w:tr>
      <w:tr w:rsidR="00250630" w14:paraId="2A27217B" w14:textId="77777777" w:rsidTr="0025063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FC4F4AC" w14:textId="77777777" w:rsidR="00250630" w:rsidRDefault="00250630" w:rsidP="00B71A35">
            <w:pPr>
              <w:pStyle w:val="proc"/>
              <w:rPr>
                <w:sz w:val="24"/>
              </w:rPr>
            </w:pPr>
          </w:p>
        </w:tc>
        <w:tc>
          <w:tcPr>
            <w:tcW w:w="11192" w:type="dxa"/>
            <w:gridSpan w:val="3"/>
            <w:tcBorders>
              <w:left w:val="single" w:sz="4" w:space="0" w:color="auto"/>
            </w:tcBorders>
          </w:tcPr>
          <w:p w14:paraId="27FCA918" w14:textId="440571DA" w:rsidR="00250630" w:rsidRDefault="0025063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Quarto teste</w:t>
            </w:r>
          </w:p>
        </w:tc>
        <w:tc>
          <w:tcPr>
            <w:tcW w:w="714" w:type="dxa"/>
            <w:shd w:val="clear" w:color="auto" w:fill="70AD47" w:themeFill="accent6"/>
          </w:tcPr>
          <w:p w14:paraId="22EFD756" w14:textId="1BAF1FF3" w:rsidR="00250630" w:rsidRDefault="0025063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6624BB02" w14:textId="77777777" w:rsidR="00250630" w:rsidRDefault="00250630" w:rsidP="00E965BA">
            <w:pPr>
              <w:pStyle w:val="RowHeadings"/>
              <w:spacing w:before="80" w:after="80"/>
            </w:pPr>
          </w:p>
        </w:tc>
      </w:tr>
      <w:tr w:rsidR="00250630" w14:paraId="357D928D" w14:textId="77777777" w:rsidTr="0025063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624C0A" w14:textId="77777777" w:rsidR="00250630" w:rsidRDefault="00250630" w:rsidP="00B71A35">
            <w:pPr>
              <w:pStyle w:val="proc"/>
              <w:rPr>
                <w:sz w:val="24"/>
              </w:rPr>
            </w:pPr>
          </w:p>
        </w:tc>
        <w:tc>
          <w:tcPr>
            <w:tcW w:w="11192" w:type="dxa"/>
            <w:gridSpan w:val="3"/>
            <w:tcBorders>
              <w:left w:val="single" w:sz="4" w:space="0" w:color="auto"/>
            </w:tcBorders>
          </w:tcPr>
          <w:p w14:paraId="0933D05D" w14:textId="6D13EBC3" w:rsidR="00250630" w:rsidRDefault="0025063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Quinto teste</w:t>
            </w:r>
          </w:p>
        </w:tc>
        <w:tc>
          <w:tcPr>
            <w:tcW w:w="714" w:type="dxa"/>
          </w:tcPr>
          <w:p w14:paraId="23CD4459" w14:textId="77777777" w:rsidR="00250630" w:rsidRDefault="00250630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shd w:val="clear" w:color="auto" w:fill="FF0000"/>
          </w:tcPr>
          <w:p w14:paraId="14C3C587" w14:textId="28695C26" w:rsidR="00250630" w:rsidRDefault="00250630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250630" w14:paraId="01263B50" w14:textId="77777777" w:rsidTr="0025063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7603377" w14:textId="77777777" w:rsidR="00250630" w:rsidRDefault="00250630" w:rsidP="00B71A35">
            <w:pPr>
              <w:pStyle w:val="proc"/>
              <w:rPr>
                <w:sz w:val="24"/>
              </w:rPr>
            </w:pPr>
          </w:p>
        </w:tc>
        <w:tc>
          <w:tcPr>
            <w:tcW w:w="11192" w:type="dxa"/>
            <w:gridSpan w:val="3"/>
            <w:tcBorders>
              <w:left w:val="single" w:sz="4" w:space="0" w:color="auto"/>
            </w:tcBorders>
          </w:tcPr>
          <w:p w14:paraId="11F92FB8" w14:textId="3E79E65A" w:rsidR="00250630" w:rsidRDefault="0025063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Sexto teste</w:t>
            </w:r>
          </w:p>
        </w:tc>
        <w:tc>
          <w:tcPr>
            <w:tcW w:w="714" w:type="dxa"/>
            <w:shd w:val="clear" w:color="auto" w:fill="70AD47" w:themeFill="accent6"/>
          </w:tcPr>
          <w:p w14:paraId="1FA87160" w14:textId="6D00D5BC" w:rsidR="00250630" w:rsidRDefault="0025063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C123274" w14:textId="77777777" w:rsidR="00250630" w:rsidRDefault="00250630" w:rsidP="00E965BA">
            <w:pPr>
              <w:pStyle w:val="RowHeadings"/>
              <w:spacing w:before="80" w:after="80"/>
            </w:pPr>
          </w:p>
        </w:tc>
      </w:tr>
    </w:tbl>
    <w:p w14:paraId="72E7F4EE" w14:textId="77777777"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8282"/>
        <w:gridCol w:w="714"/>
        <w:gridCol w:w="714"/>
      </w:tblGrid>
      <w:tr w:rsidR="00FC6A63" w:rsidRPr="00FA4558" w14:paraId="58C78EB9" w14:textId="77777777" w:rsidTr="005D35FC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CEEDC88" w14:textId="77777777" w:rsidR="00FC6A63" w:rsidRDefault="00FC6A63" w:rsidP="005D35FC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Caso de Teste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8F2692" w14:textId="07FDD71B" w:rsidR="00FC6A63" w:rsidRPr="00250630" w:rsidRDefault="00FC6A63" w:rsidP="005D35FC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  <w:lang w:val="pt-BR"/>
              </w:rPr>
            </w:pPr>
            <w:r w:rsidRPr="00250630">
              <w:rPr>
                <w:color w:val="000000" w:themeColor="text1"/>
                <w:sz w:val="24"/>
                <w:szCs w:val="24"/>
                <w:lang w:val="pt-BR"/>
              </w:rPr>
              <w:t>Teste de integração do projeto API Web</w:t>
            </w:r>
          </w:p>
        </w:tc>
      </w:tr>
      <w:tr w:rsidR="00FC6A63" w:rsidRPr="00FA4558" w14:paraId="53B61FE2" w14:textId="77777777" w:rsidTr="005D35FC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BB2752" w14:textId="77777777" w:rsidR="00FC6A63" w:rsidRDefault="00FC6A63" w:rsidP="005D35F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 do Teste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E06601" w14:textId="577A6B1B" w:rsidR="00FC6A63" w:rsidRPr="00250630" w:rsidRDefault="00FC6A63" w:rsidP="005D35FC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  <w:lang w:val="pt-BR"/>
              </w:rPr>
            </w:pPr>
            <w:r w:rsidRPr="00250630">
              <w:rPr>
                <w:color w:val="000000" w:themeColor="text1"/>
                <w:sz w:val="24"/>
                <w:szCs w:val="24"/>
                <w:lang w:val="pt-BR"/>
              </w:rPr>
              <w:t>Realização do teste de integração do projeto API Web</w:t>
            </w:r>
          </w:p>
        </w:tc>
      </w:tr>
      <w:tr w:rsidR="00250630" w:rsidRPr="00FA4558" w14:paraId="51507C5C" w14:textId="77777777" w:rsidTr="005D35FC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F2141F" w14:textId="34EBA466" w:rsidR="00250630" w:rsidRDefault="00250630" w:rsidP="00250630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Equipe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FA95C5" w14:textId="180FA993" w:rsidR="00250630" w:rsidRPr="00250630" w:rsidRDefault="00250630" w:rsidP="00250630">
            <w:pPr>
              <w:pStyle w:val="bp"/>
              <w:rPr>
                <w:b/>
                <w:bCs/>
                <w:color w:val="000000" w:themeColor="text1"/>
                <w:sz w:val="24"/>
              </w:rPr>
            </w:pPr>
            <w:r w:rsidRPr="00250630">
              <w:rPr>
                <w:b/>
                <w:bCs/>
                <w:color w:val="000000" w:themeColor="text1"/>
                <w:sz w:val="24"/>
              </w:rPr>
              <w:t xml:space="preserve">Diego da Cruz </w:t>
            </w:r>
            <w:proofErr w:type="spellStart"/>
            <w:r w:rsidRPr="00250630">
              <w:rPr>
                <w:b/>
                <w:bCs/>
                <w:color w:val="000000" w:themeColor="text1"/>
                <w:sz w:val="24"/>
              </w:rPr>
              <w:t>Paixão</w:t>
            </w:r>
            <w:proofErr w:type="spellEnd"/>
          </w:p>
        </w:tc>
      </w:tr>
      <w:tr w:rsidR="00250630" w:rsidRPr="00815798" w14:paraId="54B012AE" w14:textId="77777777" w:rsidTr="005D35FC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BFAE71" w14:textId="5EEE85AF" w:rsidR="00250630" w:rsidRDefault="00250630" w:rsidP="00250630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Resultados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Passou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Falhou</w:t>
            </w:r>
            <w:proofErr w:type="spellEnd"/>
            <w:r>
              <w:rPr>
                <w:b/>
              </w:rPr>
              <w:t>//</w:t>
            </w:r>
            <w:proofErr w:type="spellStart"/>
            <w:r>
              <w:rPr>
                <w:b/>
              </w:rPr>
              <w:t>Incompleto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93D070" w14:textId="7F8B60F7" w:rsidR="00250630" w:rsidRPr="00815798" w:rsidRDefault="00250630" w:rsidP="00250630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 w:rsidRPr="00250630">
              <w:rPr>
                <w:b/>
                <w:bCs/>
                <w:color w:val="70AD47" w:themeColor="accent6"/>
                <w:sz w:val="24"/>
              </w:rPr>
              <w:t>Passou</w:t>
            </w:r>
            <w:proofErr w:type="spellEnd"/>
          </w:p>
        </w:tc>
      </w:tr>
      <w:tr w:rsidR="00250630" w14:paraId="2A26AC1C" w14:textId="77777777" w:rsidTr="00DF020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0EFEED3" w14:textId="77777777" w:rsidR="00250630" w:rsidRDefault="00250630" w:rsidP="0025063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1119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15DD56B" w14:textId="4321C015" w:rsidR="00250630" w:rsidRDefault="00250630" w:rsidP="0025063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PASSO DO TESTE</w:t>
            </w:r>
          </w:p>
        </w:tc>
        <w:tc>
          <w:tcPr>
            <w:tcW w:w="714" w:type="dxa"/>
            <w:shd w:val="clear" w:color="auto" w:fill="C0C0C0"/>
          </w:tcPr>
          <w:p w14:paraId="57D130FA" w14:textId="77777777" w:rsidR="00250630" w:rsidRDefault="00250630" w:rsidP="0025063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  <w:r>
              <w:rPr>
                <w:rStyle w:val="Refdenotaderodap"/>
                <w:rFonts w:ascii="Times New Roman" w:hAnsi="Times New Roman"/>
                <w:sz w:val="22"/>
              </w:rPr>
              <w:footnoteReference w:id="3"/>
            </w:r>
          </w:p>
        </w:tc>
        <w:tc>
          <w:tcPr>
            <w:tcW w:w="714" w:type="dxa"/>
            <w:shd w:val="clear" w:color="auto" w:fill="C0C0C0"/>
          </w:tcPr>
          <w:p w14:paraId="0F50CF20" w14:textId="77777777" w:rsidR="00250630" w:rsidRDefault="00250630" w:rsidP="0025063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  <w:r>
              <w:rPr>
                <w:rStyle w:val="Refdenotaderodap"/>
                <w:rFonts w:ascii="Times New Roman" w:hAnsi="Times New Roman"/>
                <w:sz w:val="22"/>
              </w:rPr>
              <w:footnoteReference w:id="4"/>
            </w:r>
          </w:p>
        </w:tc>
      </w:tr>
      <w:tr w:rsidR="00250630" w14:paraId="0355806F" w14:textId="77777777" w:rsidTr="0025063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8A56B77" w14:textId="124C801C" w:rsidR="00250630" w:rsidRDefault="00250630" w:rsidP="0025063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19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FA7F5E3" w14:textId="347E747D" w:rsidR="00250630" w:rsidRDefault="00250630" w:rsidP="00250630">
            <w:pPr>
              <w:pStyle w:val="bp"/>
              <w:rPr>
                <w:sz w:val="24"/>
              </w:rPr>
            </w:pPr>
            <w:proofErr w:type="spellStart"/>
            <w:r>
              <w:rPr>
                <w:sz w:val="24"/>
              </w:rPr>
              <w:t>Primeiro</w:t>
            </w:r>
            <w:proofErr w:type="spellEnd"/>
            <w:r>
              <w:rPr>
                <w:sz w:val="24"/>
              </w:rPr>
              <w:t xml:space="preserve"> teste</w:t>
            </w:r>
          </w:p>
        </w:tc>
        <w:tc>
          <w:tcPr>
            <w:tcW w:w="714" w:type="dxa"/>
            <w:shd w:val="clear" w:color="auto" w:fill="70AD47" w:themeFill="accent6"/>
          </w:tcPr>
          <w:p w14:paraId="4990DE68" w14:textId="54149122" w:rsidR="00250630" w:rsidRDefault="00250630" w:rsidP="0025063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5B1068F" w14:textId="77777777" w:rsidR="00250630" w:rsidRDefault="00250630" w:rsidP="00250630">
            <w:pPr>
              <w:pStyle w:val="RowHeadings"/>
              <w:spacing w:before="80" w:after="80"/>
            </w:pPr>
          </w:p>
        </w:tc>
      </w:tr>
      <w:tr w:rsidR="00250630" w14:paraId="0EFC6E1D" w14:textId="77777777" w:rsidTr="0025063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22CC5B2" w14:textId="1BDB60C8" w:rsidR="00250630" w:rsidRDefault="00250630" w:rsidP="0025063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92" w:type="dxa"/>
            <w:gridSpan w:val="2"/>
            <w:tcBorders>
              <w:left w:val="single" w:sz="4" w:space="0" w:color="auto"/>
            </w:tcBorders>
          </w:tcPr>
          <w:p w14:paraId="0CB0D558" w14:textId="6606F3D2" w:rsidR="00250630" w:rsidRDefault="00250630" w:rsidP="00250630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Segundo teste</w:t>
            </w:r>
          </w:p>
        </w:tc>
        <w:tc>
          <w:tcPr>
            <w:tcW w:w="714" w:type="dxa"/>
            <w:shd w:val="clear" w:color="auto" w:fill="70AD47" w:themeFill="accent6"/>
          </w:tcPr>
          <w:p w14:paraId="76F54C00" w14:textId="3410A2F0" w:rsidR="00250630" w:rsidRDefault="00250630" w:rsidP="0025063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3B71920A" w14:textId="77777777" w:rsidR="00250630" w:rsidRDefault="00250630" w:rsidP="00250630">
            <w:pPr>
              <w:pStyle w:val="RowHeadings"/>
              <w:spacing w:before="80" w:after="80"/>
            </w:pPr>
          </w:p>
        </w:tc>
      </w:tr>
      <w:tr w:rsidR="00250630" w14:paraId="12AAA4FF" w14:textId="77777777" w:rsidTr="0025063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5191845" w14:textId="4A1C8B62" w:rsidR="00250630" w:rsidRDefault="00250630" w:rsidP="0025063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192" w:type="dxa"/>
            <w:gridSpan w:val="2"/>
            <w:tcBorders>
              <w:left w:val="single" w:sz="4" w:space="0" w:color="auto"/>
            </w:tcBorders>
          </w:tcPr>
          <w:p w14:paraId="4BE131C1" w14:textId="056C5595" w:rsidR="00250630" w:rsidRDefault="00250630" w:rsidP="00250630">
            <w:pPr>
              <w:pStyle w:val="bp"/>
              <w:rPr>
                <w:sz w:val="24"/>
              </w:rPr>
            </w:pPr>
            <w:proofErr w:type="spellStart"/>
            <w:r>
              <w:rPr>
                <w:sz w:val="24"/>
              </w:rPr>
              <w:t>Terceito</w:t>
            </w:r>
            <w:proofErr w:type="spellEnd"/>
            <w:r>
              <w:rPr>
                <w:sz w:val="24"/>
              </w:rPr>
              <w:t xml:space="preserve"> teste</w:t>
            </w:r>
          </w:p>
        </w:tc>
        <w:tc>
          <w:tcPr>
            <w:tcW w:w="714" w:type="dxa"/>
            <w:shd w:val="clear" w:color="auto" w:fill="70AD47" w:themeFill="accent6"/>
          </w:tcPr>
          <w:p w14:paraId="193EA9E2" w14:textId="7D47A601" w:rsidR="00250630" w:rsidRDefault="00250630" w:rsidP="0025063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40804BE" w14:textId="77777777" w:rsidR="00250630" w:rsidRDefault="00250630" w:rsidP="00250630">
            <w:pPr>
              <w:pStyle w:val="RowHeadings"/>
              <w:spacing w:before="80" w:after="80"/>
            </w:pPr>
          </w:p>
        </w:tc>
      </w:tr>
      <w:tr w:rsidR="00250630" w14:paraId="69645BF5" w14:textId="77777777" w:rsidTr="0025063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39C6D45" w14:textId="441C0751" w:rsidR="00250630" w:rsidRDefault="00250630" w:rsidP="0025063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192" w:type="dxa"/>
            <w:gridSpan w:val="2"/>
            <w:tcBorders>
              <w:left w:val="single" w:sz="4" w:space="0" w:color="auto"/>
            </w:tcBorders>
          </w:tcPr>
          <w:p w14:paraId="37321009" w14:textId="616F5D65" w:rsidR="00250630" w:rsidRDefault="00250630" w:rsidP="00250630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Quarto teste</w:t>
            </w:r>
          </w:p>
        </w:tc>
        <w:tc>
          <w:tcPr>
            <w:tcW w:w="714" w:type="dxa"/>
            <w:shd w:val="clear" w:color="auto" w:fill="70AD47" w:themeFill="accent6"/>
          </w:tcPr>
          <w:p w14:paraId="169DEFDB" w14:textId="40B865E1" w:rsidR="00250630" w:rsidRDefault="00250630" w:rsidP="0025063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4075C15" w14:textId="77777777" w:rsidR="00250630" w:rsidRDefault="00250630" w:rsidP="00250630">
            <w:pPr>
              <w:pStyle w:val="RowHeadings"/>
              <w:spacing w:before="80" w:after="80"/>
            </w:pPr>
          </w:p>
        </w:tc>
      </w:tr>
      <w:tr w:rsidR="00250630" w14:paraId="5DD49339" w14:textId="77777777" w:rsidTr="0025063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D83A6FD" w14:textId="02518AAB" w:rsidR="00250630" w:rsidRDefault="00250630" w:rsidP="0025063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192" w:type="dxa"/>
            <w:gridSpan w:val="2"/>
            <w:tcBorders>
              <w:left w:val="single" w:sz="4" w:space="0" w:color="auto"/>
            </w:tcBorders>
          </w:tcPr>
          <w:p w14:paraId="2279CAD2" w14:textId="1878F1FC" w:rsidR="00250630" w:rsidRDefault="00250630" w:rsidP="00250630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Quinto teste</w:t>
            </w:r>
          </w:p>
        </w:tc>
        <w:tc>
          <w:tcPr>
            <w:tcW w:w="714" w:type="dxa"/>
            <w:shd w:val="clear" w:color="auto" w:fill="70AD47" w:themeFill="accent6"/>
          </w:tcPr>
          <w:p w14:paraId="356697BB" w14:textId="7D2949C4" w:rsidR="00250630" w:rsidRDefault="00250630" w:rsidP="0025063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3BD7B8AD" w14:textId="77777777" w:rsidR="00250630" w:rsidRDefault="00250630" w:rsidP="00250630">
            <w:pPr>
              <w:pStyle w:val="RowHeadings"/>
              <w:spacing w:before="80" w:after="80"/>
            </w:pPr>
          </w:p>
        </w:tc>
      </w:tr>
      <w:tr w:rsidR="00250630" w14:paraId="4B6C3C27" w14:textId="77777777" w:rsidTr="0025063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88EAFE0" w14:textId="0D41663D" w:rsidR="00250630" w:rsidRDefault="00250630" w:rsidP="0025063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192" w:type="dxa"/>
            <w:gridSpan w:val="2"/>
            <w:tcBorders>
              <w:left w:val="single" w:sz="4" w:space="0" w:color="auto"/>
            </w:tcBorders>
          </w:tcPr>
          <w:p w14:paraId="309823F0" w14:textId="235288E5" w:rsidR="00250630" w:rsidRDefault="00250630" w:rsidP="00250630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Sexto teste</w:t>
            </w:r>
          </w:p>
        </w:tc>
        <w:tc>
          <w:tcPr>
            <w:tcW w:w="714" w:type="dxa"/>
            <w:shd w:val="clear" w:color="auto" w:fill="70AD47" w:themeFill="accent6"/>
          </w:tcPr>
          <w:p w14:paraId="57A76C14" w14:textId="33FFED06" w:rsidR="00250630" w:rsidRDefault="00250630" w:rsidP="0025063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CEA1674" w14:textId="77777777" w:rsidR="00250630" w:rsidRDefault="00250630" w:rsidP="00250630">
            <w:pPr>
              <w:pStyle w:val="RowHeadings"/>
              <w:spacing w:before="80" w:after="80"/>
            </w:pPr>
          </w:p>
        </w:tc>
      </w:tr>
    </w:tbl>
    <w:p w14:paraId="47AC3E2E" w14:textId="10492A45" w:rsidR="0004651B" w:rsidRDefault="0004651B" w:rsidP="00374830">
      <w:pPr>
        <w:pStyle w:val="bp"/>
        <w:spacing w:before="0" w:after="0"/>
      </w:pPr>
    </w:p>
    <w:p w14:paraId="61E75156" w14:textId="022839E5" w:rsidR="00FC6A63" w:rsidRDefault="00FC6A63" w:rsidP="00374830">
      <w:pPr>
        <w:pStyle w:val="bp"/>
        <w:spacing w:before="0" w:after="0"/>
      </w:pPr>
    </w:p>
    <w:p w14:paraId="5C41BE03" w14:textId="61235F4B" w:rsidR="00FC6A63" w:rsidRDefault="00FC6A63" w:rsidP="00374830">
      <w:pPr>
        <w:pStyle w:val="bp"/>
        <w:spacing w:before="0" w:after="0"/>
      </w:pPr>
    </w:p>
    <w:p w14:paraId="250BA7CD" w14:textId="4B3117FF" w:rsidR="00FC6A63" w:rsidRDefault="00FC6A63" w:rsidP="00374830">
      <w:pPr>
        <w:pStyle w:val="bp"/>
        <w:spacing w:before="0" w:after="0"/>
      </w:pPr>
    </w:p>
    <w:p w14:paraId="35727824" w14:textId="0377C324" w:rsidR="00FC6A63" w:rsidRDefault="00FC6A63" w:rsidP="00374830">
      <w:pPr>
        <w:pStyle w:val="bp"/>
        <w:spacing w:before="0" w:after="0"/>
      </w:pPr>
    </w:p>
    <w:p w14:paraId="2485E930" w14:textId="404F9740" w:rsidR="00FC6A63" w:rsidRDefault="00FC6A63" w:rsidP="00374830">
      <w:pPr>
        <w:pStyle w:val="bp"/>
        <w:spacing w:before="0" w:after="0"/>
      </w:pPr>
    </w:p>
    <w:p w14:paraId="486A50A9" w14:textId="31A53824" w:rsidR="00FC6A63" w:rsidRDefault="00FC6A63" w:rsidP="00374830">
      <w:pPr>
        <w:pStyle w:val="bp"/>
        <w:spacing w:before="0" w:after="0"/>
      </w:pPr>
    </w:p>
    <w:p w14:paraId="2A678144" w14:textId="5FD6CC6B" w:rsidR="00FC6A63" w:rsidRDefault="00FC6A63" w:rsidP="00374830">
      <w:pPr>
        <w:pStyle w:val="bp"/>
        <w:spacing w:before="0" w:after="0"/>
      </w:pPr>
    </w:p>
    <w:p w14:paraId="4E6CFFFC" w14:textId="46A53B97" w:rsidR="00FC6A63" w:rsidRDefault="00FC6A63" w:rsidP="00374830">
      <w:pPr>
        <w:pStyle w:val="bp"/>
        <w:spacing w:before="0" w:after="0"/>
      </w:pPr>
    </w:p>
    <w:p w14:paraId="4BEBEFEA" w14:textId="355FB89A" w:rsidR="00FC6A63" w:rsidRDefault="00FC6A63" w:rsidP="00374830">
      <w:pPr>
        <w:pStyle w:val="bp"/>
        <w:spacing w:before="0" w:after="0"/>
      </w:pPr>
    </w:p>
    <w:p w14:paraId="6CF1C785" w14:textId="77777777" w:rsidR="00FC6A63" w:rsidRDefault="00FC6A63" w:rsidP="00374830">
      <w:pPr>
        <w:pStyle w:val="bp"/>
        <w:spacing w:before="0" w:after="0"/>
      </w:pPr>
    </w:p>
    <w:sectPr w:rsidR="00FC6A63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C2598" w14:textId="77777777" w:rsidR="00D9264E" w:rsidRDefault="00D9264E">
      <w:r>
        <w:separator/>
      </w:r>
    </w:p>
  </w:endnote>
  <w:endnote w:type="continuationSeparator" w:id="0">
    <w:p w14:paraId="51728862" w14:textId="77777777" w:rsidR="00D9264E" w:rsidRDefault="00D9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D2553" w14:textId="77777777"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EDA710" w14:textId="77777777"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DD64" w14:textId="77777777" w:rsidR="008D2261" w:rsidRDefault="008D2261" w:rsidP="00851A43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F1585">
      <w:rPr>
        <w:rStyle w:val="Nmerodepgina"/>
        <w:noProof/>
      </w:rPr>
      <w:t>2</w:t>
    </w:r>
    <w:r>
      <w:rPr>
        <w:rStyle w:val="Nmerodepgina"/>
      </w:rPr>
      <w:fldChar w:fldCharType="end"/>
    </w:r>
    <w:r w:rsidR="00851A43">
      <w:rPr>
        <w:rStyle w:val="Nmerodepgina"/>
      </w:rPr>
      <w:t xml:space="preserve"> de</w:t>
    </w:r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F1585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EF6FCA1" w14:textId="77777777"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677B5" w14:textId="77777777" w:rsidR="00D9264E" w:rsidRDefault="00D9264E">
      <w:r>
        <w:separator/>
      </w:r>
    </w:p>
  </w:footnote>
  <w:footnote w:type="continuationSeparator" w:id="0">
    <w:p w14:paraId="628C0DE7" w14:textId="77777777" w:rsidR="00D9264E" w:rsidRDefault="00D9264E">
      <w:r>
        <w:continuationSeparator/>
      </w:r>
    </w:p>
  </w:footnote>
  <w:footnote w:id="1">
    <w:p w14:paraId="455F01F7" w14:textId="77777777" w:rsidR="00250630" w:rsidRPr="00D73849" w:rsidRDefault="0025063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>Passou</w:t>
      </w:r>
    </w:p>
  </w:footnote>
  <w:footnote w:id="2">
    <w:p w14:paraId="68DB38B2" w14:textId="77777777" w:rsidR="00250630" w:rsidRPr="00D73849" w:rsidRDefault="0025063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>Falhou</w:t>
      </w:r>
    </w:p>
  </w:footnote>
  <w:footnote w:id="3">
    <w:p w14:paraId="3788986A" w14:textId="77777777" w:rsidR="00250630" w:rsidRPr="00D73849" w:rsidRDefault="00250630" w:rsidP="00FC6A6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>Passou</w:t>
      </w:r>
    </w:p>
  </w:footnote>
  <w:footnote w:id="4">
    <w:p w14:paraId="0E4BE2D1" w14:textId="77777777" w:rsidR="00250630" w:rsidRPr="00D73849" w:rsidRDefault="00250630" w:rsidP="00FC6A6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>Falhou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274CA748" w14:textId="77777777">
      <w:tc>
        <w:tcPr>
          <w:tcW w:w="6379" w:type="dxa"/>
        </w:tcPr>
        <w:p w14:paraId="7E3CDAE3" w14:textId="09071CBE" w:rsidR="00A37650" w:rsidRPr="00FA4558" w:rsidRDefault="00A37650" w:rsidP="00B71A35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Pr="00FA455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FA4558" w:rsidRPr="00FA4558">
            <w:rPr>
              <w:lang w:val="pt-BR"/>
            </w:rPr>
            <w:t xml:space="preserve">  Relatório de Casos de Teste</w:t>
          </w:r>
        </w:p>
      </w:tc>
      <w:tc>
        <w:tcPr>
          <w:tcW w:w="3179" w:type="dxa"/>
        </w:tcPr>
        <w:p w14:paraId="7FA63BAF" w14:textId="5267636E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 w:rsidRPr="00FA4558">
            <w:rPr>
              <w:lang w:val="pt-BR"/>
            </w:rPr>
            <w:t xml:space="preserve"> </w:t>
          </w:r>
          <w:r w:rsidR="00FA4558">
            <w:t xml:space="preserve">Data: </w:t>
          </w:r>
          <w:r w:rsidR="00FC6A63">
            <w:t>06</w:t>
          </w:r>
          <w:r w:rsidR="00FA4558">
            <w:t>/</w:t>
          </w:r>
          <w:r w:rsidR="00FC6A63">
            <w:t>01</w:t>
          </w:r>
          <w:r w:rsidR="00FA4558">
            <w:t>/</w:t>
          </w:r>
          <w:r w:rsidR="00FC6A63">
            <w:t>2023</w:t>
          </w:r>
        </w:p>
      </w:tc>
    </w:tr>
  </w:tbl>
  <w:p w14:paraId="42BA2EA0" w14:textId="77777777"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81249923">
    <w:abstractNumId w:val="11"/>
  </w:num>
  <w:num w:numId="2" w16cid:durableId="794099980">
    <w:abstractNumId w:val="8"/>
  </w:num>
  <w:num w:numId="3" w16cid:durableId="1123502143">
    <w:abstractNumId w:val="13"/>
  </w:num>
  <w:num w:numId="4" w16cid:durableId="2054838910">
    <w:abstractNumId w:val="10"/>
  </w:num>
  <w:num w:numId="5" w16cid:durableId="1536119774">
    <w:abstractNumId w:val="17"/>
  </w:num>
  <w:num w:numId="6" w16cid:durableId="930554365">
    <w:abstractNumId w:val="16"/>
  </w:num>
  <w:num w:numId="7" w16cid:durableId="1544556720">
    <w:abstractNumId w:val="7"/>
  </w:num>
  <w:num w:numId="8" w16cid:durableId="232279854">
    <w:abstractNumId w:val="15"/>
  </w:num>
  <w:num w:numId="9" w16cid:durableId="1187911596">
    <w:abstractNumId w:val="20"/>
  </w:num>
  <w:num w:numId="10" w16cid:durableId="2046253939">
    <w:abstractNumId w:val="1"/>
  </w:num>
  <w:num w:numId="11" w16cid:durableId="1026521604">
    <w:abstractNumId w:val="3"/>
  </w:num>
  <w:num w:numId="12" w16cid:durableId="989677330">
    <w:abstractNumId w:val="27"/>
  </w:num>
  <w:num w:numId="13" w16cid:durableId="1457873865">
    <w:abstractNumId w:val="6"/>
  </w:num>
  <w:num w:numId="14" w16cid:durableId="2055494404">
    <w:abstractNumId w:val="0"/>
  </w:num>
  <w:num w:numId="15" w16cid:durableId="210923026">
    <w:abstractNumId w:val="23"/>
  </w:num>
  <w:num w:numId="16" w16cid:durableId="165631602">
    <w:abstractNumId w:val="22"/>
  </w:num>
  <w:num w:numId="17" w16cid:durableId="412552843">
    <w:abstractNumId w:val="21"/>
  </w:num>
  <w:num w:numId="18" w16cid:durableId="245068631">
    <w:abstractNumId w:val="19"/>
  </w:num>
  <w:num w:numId="19" w16cid:durableId="857697400">
    <w:abstractNumId w:val="4"/>
  </w:num>
  <w:num w:numId="20" w16cid:durableId="1962879774">
    <w:abstractNumId w:val="10"/>
    <w:lvlOverride w:ilvl="0">
      <w:startOverride w:val="1"/>
    </w:lvlOverride>
  </w:num>
  <w:num w:numId="21" w16cid:durableId="76121913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81094221">
    <w:abstractNumId w:val="24"/>
  </w:num>
  <w:num w:numId="23" w16cid:durableId="302126435">
    <w:abstractNumId w:val="5"/>
  </w:num>
  <w:num w:numId="24" w16cid:durableId="532116466">
    <w:abstractNumId w:val="12"/>
  </w:num>
  <w:num w:numId="25" w16cid:durableId="1570309799">
    <w:abstractNumId w:val="2"/>
  </w:num>
  <w:num w:numId="26" w16cid:durableId="428745632">
    <w:abstractNumId w:val="18"/>
  </w:num>
  <w:num w:numId="27" w16cid:durableId="380248900">
    <w:abstractNumId w:val="26"/>
  </w:num>
  <w:num w:numId="28" w16cid:durableId="870612615">
    <w:abstractNumId w:val="14"/>
  </w:num>
  <w:num w:numId="29" w16cid:durableId="1609123894">
    <w:abstractNumId w:val="25"/>
  </w:num>
  <w:num w:numId="30" w16cid:durableId="2021929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5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0630"/>
    <w:rsid w:val="00282C84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D6CBE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5798"/>
    <w:rsid w:val="00821B7F"/>
    <w:rsid w:val="00830BD8"/>
    <w:rsid w:val="00851A43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1DCE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49F6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3849"/>
    <w:rsid w:val="00D74923"/>
    <w:rsid w:val="00D9264E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A4558"/>
    <w:rsid w:val="00FC1914"/>
    <w:rsid w:val="00FC58BC"/>
    <w:rsid w:val="00FC6A63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199B61"/>
  <w15:chartTrackingRefBased/>
  <w15:docId w15:val="{D3276BB3-67E8-453C-8042-D4AFDF4F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notaderodap">
    <w:name w:val="footnote text"/>
    <w:basedOn w:val="Normal"/>
    <w:link w:val="TextodenotaderodapChar"/>
    <w:rsid w:val="00D73849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rsid w:val="00D73849"/>
    <w:rPr>
      <w:lang w:val="en-US" w:eastAsia="en-US"/>
    </w:rPr>
  </w:style>
  <w:style w:type="character" w:styleId="Refdenotaderodap">
    <w:name w:val="footnote reference"/>
    <w:basedOn w:val="Fontepargpadro"/>
    <w:rsid w:val="00D738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a\Downloads\test_script_tpl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FDC64-4B43-4C1D-888D-8F307AE1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(1).dot</Template>
  <TotalTime>31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Giovana</dc:creator>
  <cp:keywords/>
  <dc:description/>
  <cp:lastModifiedBy>Diego</cp:lastModifiedBy>
  <cp:revision>9</cp:revision>
  <cp:lastPrinted>2023-01-06T15:32:00Z</cp:lastPrinted>
  <dcterms:created xsi:type="dcterms:W3CDTF">2017-10-23T18:39:00Z</dcterms:created>
  <dcterms:modified xsi:type="dcterms:W3CDTF">2023-01-06T15:33:00Z</dcterms:modified>
</cp:coreProperties>
</file>